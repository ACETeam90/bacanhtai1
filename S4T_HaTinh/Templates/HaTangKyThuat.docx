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FE0" w:rsidRPr="00426FE0" w:rsidRDefault="00426FE0" w:rsidP="00426FE0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26FE0">
        <w:rPr>
          <w:rFonts w:ascii="Times New Roman" w:hAnsi="Times New Roman" w:cs="Times New Roman"/>
          <w:b/>
          <w:sz w:val="44"/>
          <w:szCs w:val="44"/>
        </w:rPr>
        <w:t>HẠ TẦNG KỸ THUẬT CNTT</w:t>
      </w:r>
    </w:p>
    <w:p w:rsidR="00426FE0" w:rsidRPr="00426FE0" w:rsidRDefault="00426FE0" w:rsidP="00426FE0"/>
    <w:p w:rsidR="00426FE0" w:rsidRDefault="00426FE0" w:rsidP="00426FE0">
      <w:pPr>
        <w:numPr>
          <w:ilvl w:val="0"/>
          <w:numId w:val="3"/>
        </w:numPr>
        <w:tabs>
          <w:tab w:val="left" w:pos="426"/>
          <w:tab w:val="left" w:leader="dot" w:pos="8777"/>
        </w:tabs>
        <w:ind w:left="0" w:firstLine="0"/>
      </w:pPr>
      <w:r>
        <w:t>Số máy chủ và máy tính hiện đang sử dụng:</w:t>
      </w:r>
      <w:r>
        <w:tab/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2377"/>
        <w:gridCol w:w="2261"/>
        <w:gridCol w:w="2189"/>
        <w:gridCol w:w="3561"/>
        <w:gridCol w:w="3272"/>
      </w:tblGrid>
      <w:tr w:rsidR="00011BAD" w:rsidRPr="00EC6C10" w:rsidTr="00A732AD">
        <w:trPr>
          <w:jc w:val="center"/>
        </w:trPr>
        <w:tc>
          <w:tcPr>
            <w:tcW w:w="790" w:type="dxa"/>
          </w:tcPr>
          <w:p w:rsidR="00426FE0" w:rsidRPr="00EC6C10" w:rsidRDefault="00426FE0" w:rsidP="007C432D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6"/>
              </w:rPr>
            </w:pPr>
          </w:p>
        </w:tc>
        <w:tc>
          <w:tcPr>
            <w:tcW w:w="1264" w:type="dxa"/>
          </w:tcPr>
          <w:p w:rsidR="00426FE0" w:rsidRPr="00EC6C10" w:rsidRDefault="00426FE0" w:rsidP="007C432D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6"/>
              </w:rPr>
            </w:pPr>
            <w:r w:rsidRPr="00EC6C10">
              <w:rPr>
                <w:b/>
                <w:sz w:val="26"/>
              </w:rPr>
              <w:t>Máy tính</w:t>
            </w:r>
          </w:p>
          <w:p w:rsidR="00426FE0" w:rsidRPr="00EC6C10" w:rsidRDefault="00426FE0" w:rsidP="007C432D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6"/>
              </w:rPr>
            </w:pPr>
            <w:r w:rsidRPr="00EC6C10">
              <w:rPr>
                <w:b/>
                <w:sz w:val="26"/>
              </w:rPr>
              <w:t>để bàn</w:t>
            </w:r>
          </w:p>
        </w:tc>
        <w:tc>
          <w:tcPr>
            <w:tcW w:w="1197" w:type="dxa"/>
          </w:tcPr>
          <w:p w:rsidR="00426FE0" w:rsidRPr="00EC6C10" w:rsidRDefault="00426FE0" w:rsidP="007C432D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6"/>
              </w:rPr>
            </w:pPr>
            <w:r w:rsidRPr="00EC6C10">
              <w:rPr>
                <w:b/>
                <w:sz w:val="26"/>
              </w:rPr>
              <w:t>Laptop</w:t>
            </w:r>
          </w:p>
        </w:tc>
        <w:tc>
          <w:tcPr>
            <w:tcW w:w="1278" w:type="dxa"/>
          </w:tcPr>
          <w:p w:rsidR="00426FE0" w:rsidRPr="00EC6C10" w:rsidRDefault="00426FE0" w:rsidP="007C432D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6"/>
              </w:rPr>
            </w:pPr>
            <w:r w:rsidRPr="00EC6C10">
              <w:rPr>
                <w:b/>
                <w:sz w:val="26"/>
              </w:rPr>
              <w:t>Máy chủ</w:t>
            </w:r>
          </w:p>
        </w:tc>
        <w:tc>
          <w:tcPr>
            <w:tcW w:w="2544" w:type="dxa"/>
          </w:tcPr>
          <w:p w:rsidR="00426FE0" w:rsidRPr="00540BAE" w:rsidRDefault="00426FE0" w:rsidP="007C432D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6"/>
                <w:lang w:val="fr-FR"/>
              </w:rPr>
            </w:pPr>
            <w:r w:rsidRPr="00540BAE">
              <w:rPr>
                <w:b/>
                <w:sz w:val="26"/>
                <w:lang w:val="fr-FR"/>
              </w:rPr>
              <w:t>Số máy kết nối Internet</w:t>
            </w:r>
          </w:p>
        </w:tc>
        <w:tc>
          <w:tcPr>
            <w:tcW w:w="2561" w:type="dxa"/>
          </w:tcPr>
          <w:p w:rsidR="00426FE0" w:rsidRDefault="00426FE0" w:rsidP="007C432D">
            <w:pPr>
              <w:tabs>
                <w:tab w:val="left" w:pos="603"/>
                <w:tab w:val="left" w:pos="8777"/>
              </w:tabs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PM Virus bản quyền</w:t>
            </w:r>
          </w:p>
        </w:tc>
      </w:tr>
      <w:tr w:rsidR="00D071B7" w:rsidRPr="001F49DD" w:rsidTr="00A732AD">
        <w:trPr>
          <w:jc w:val="center"/>
        </w:trPr>
        <w:tc>
          <w:tcPr>
            <w:tcW w:w="790" w:type="dxa"/>
          </w:tcPr>
          <w:p w:rsidR="00D071B7" w:rsidRPr="007E61CF" w:rsidRDefault="00D071B7" w:rsidP="00D071B7">
            <w:pPr>
              <w:tabs>
                <w:tab w:val="left" w:pos="603"/>
                <w:tab w:val="left" w:pos="8777"/>
              </w:tabs>
              <w:rPr>
                <w:b/>
                <w:sz w:val="26"/>
              </w:rPr>
            </w:pPr>
            <w:r w:rsidRPr="007E61CF">
              <w:rPr>
                <w:b/>
                <w:sz w:val="26"/>
              </w:rPr>
              <w:t>Tại đơn vị</w:t>
            </w:r>
          </w:p>
        </w:tc>
        <w:tc>
          <w:tcPr>
            <w:tcW w:w="1264" w:type="dxa"/>
          </w:tcPr>
          <w:p w:rsidR="00D071B7" w:rsidRPr="001F49DD" w:rsidRDefault="00D071B7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@MayBan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@MayBan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1197" w:type="dxa"/>
          </w:tcPr>
          <w:p w:rsidR="00D071B7" w:rsidRPr="001F49DD" w:rsidRDefault="00D071B7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@LapTop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@LapTop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1278" w:type="dxa"/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@MayChu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@MayChu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544" w:type="dxa"/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@MayNoiMangInternet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@MayNoiMangInternet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561" w:type="dxa"/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@VirusCoBanQuyen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@VirusCoBanQuyen</w:t>
            </w:r>
            <w:r>
              <w:rPr>
                <w:sz w:val="26"/>
              </w:rPr>
              <w:fldChar w:fldCharType="end"/>
            </w:r>
          </w:p>
        </w:tc>
      </w:tr>
      <w:tr w:rsidR="00D071B7" w:rsidRPr="001F49DD" w:rsidTr="00A732AD">
        <w:trPr>
          <w:trHeight w:val="864"/>
          <w:jc w:val="center"/>
        </w:trPr>
        <w:tc>
          <w:tcPr>
            <w:tcW w:w="790" w:type="dxa"/>
          </w:tcPr>
          <w:p w:rsidR="00D071B7" w:rsidRPr="007E61CF" w:rsidRDefault="00D071B7" w:rsidP="00D071B7">
            <w:pPr>
              <w:tabs>
                <w:tab w:val="left" w:pos="603"/>
                <w:tab w:val="left" w:pos="8777"/>
              </w:tabs>
              <w:rPr>
                <w:b/>
                <w:sz w:val="26"/>
              </w:rPr>
            </w:pPr>
            <w:r w:rsidRPr="007E61CF">
              <w:rPr>
                <w:b/>
                <w:sz w:val="26"/>
              </w:rPr>
              <w:t>Tại đơn vị trực thuộc</w:t>
            </w:r>
          </w:p>
        </w:tc>
        <w:tc>
          <w:tcPr>
            <w:tcW w:w="1264" w:type="dxa"/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@MayBan_DVTT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@MayBan_DVTT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1197" w:type="dxa"/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@LapTop_DVTT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@LapTop_DVTT</w:t>
            </w:r>
            <w:r>
              <w:rPr>
                <w:sz w:val="26"/>
              </w:rPr>
              <w:fldChar w:fldCharType="end"/>
            </w:r>
            <w:r w:rsidR="00D071B7">
              <w:rPr>
                <w:sz w:val="26"/>
              </w:rPr>
              <w:fldChar w:fldCharType="begin"/>
            </w:r>
            <w:r w:rsidR="00D071B7">
              <w:rPr>
                <w:sz w:val="26"/>
              </w:rPr>
              <w:instrText xml:space="preserve">@LapTop </w:instrText>
            </w:r>
            <w:r w:rsidR="00D071B7">
              <w:rPr>
                <w:sz w:val="26"/>
              </w:rPr>
              <w:fldChar w:fldCharType="end"/>
            </w:r>
            <w:r w:rsidR="00D071B7">
              <w:rPr>
                <w:sz w:val="26"/>
              </w:rPr>
              <w:fldChar w:fldCharType="begin"/>
            </w:r>
            <w:r w:rsidR="00D071B7">
              <w:rPr>
                <w:sz w:val="26"/>
              </w:rPr>
              <w:instrText xml:space="preserve"> @LapTop </w:instrText>
            </w:r>
            <w:r w:rsidR="00D071B7">
              <w:rPr>
                <w:sz w:val="26"/>
              </w:rPr>
              <w:fldChar w:fldCharType="end"/>
            </w:r>
            <w:r w:rsidR="00D071B7">
              <w:rPr>
                <w:sz w:val="26"/>
              </w:rPr>
              <w:fldChar w:fldCharType="begin"/>
            </w:r>
            <w:r w:rsidR="00D071B7">
              <w:rPr>
                <w:sz w:val="26"/>
              </w:rPr>
              <w:instrText xml:space="preserve"> @LapTop </w:instrText>
            </w:r>
            <w:r w:rsidR="00D071B7">
              <w:rPr>
                <w:sz w:val="26"/>
              </w:rPr>
              <w:fldChar w:fldCharType="end"/>
            </w:r>
          </w:p>
        </w:tc>
        <w:tc>
          <w:tcPr>
            <w:tcW w:w="1278" w:type="dxa"/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@MayChu_DVTT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@MayChu_DVTT</w:t>
            </w:r>
            <w:r>
              <w:rPr>
                <w:sz w:val="26"/>
              </w:rPr>
              <w:fldChar w:fldCharType="end"/>
            </w:r>
            <w:r w:rsidR="00D071B7">
              <w:rPr>
                <w:sz w:val="26"/>
              </w:rPr>
              <w:fldChar w:fldCharType="begin"/>
            </w:r>
            <w:r w:rsidR="00D071B7">
              <w:rPr>
                <w:sz w:val="26"/>
              </w:rPr>
              <w:instrText xml:space="preserve"> DOCPROPERTY  Company  \* MERGEFORMAT </w:instrText>
            </w:r>
            <w:r w:rsidR="00D071B7">
              <w:rPr>
                <w:sz w:val="26"/>
              </w:rPr>
              <w:fldChar w:fldCharType="end"/>
            </w:r>
          </w:p>
        </w:tc>
        <w:tc>
          <w:tcPr>
            <w:tcW w:w="2544" w:type="dxa"/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@MayNoiMangInternet_DVTT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@MayNoiMangInternet_DVTT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561" w:type="dxa"/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@VirusCoBanQuyen_DVTT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@VirusCoBanQuyen_DVTT</w:t>
            </w:r>
            <w:r>
              <w:rPr>
                <w:sz w:val="26"/>
              </w:rPr>
              <w:fldChar w:fldCharType="end"/>
            </w:r>
          </w:p>
        </w:tc>
      </w:tr>
      <w:tr w:rsidR="00D071B7" w:rsidTr="00A732AD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EC6C10" w:rsidRDefault="00D071B7" w:rsidP="00D071B7">
            <w:pPr>
              <w:tabs>
                <w:tab w:val="left" w:pos="603"/>
                <w:tab w:val="left" w:pos="8777"/>
              </w:tabs>
              <w:rPr>
                <w:b/>
                <w:sz w:val="2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DB06C4" w:rsidRDefault="00D071B7" w:rsidP="00D071B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DB06C4">
              <w:rPr>
                <w:b/>
                <w:color w:val="000000"/>
                <w:sz w:val="22"/>
                <w:szCs w:val="22"/>
                <w:lang w:val="nb-NO"/>
              </w:rPr>
              <w:t>Số máy chiếu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DB06C4" w:rsidRDefault="00D071B7" w:rsidP="00D071B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DB06C4">
              <w:rPr>
                <w:b/>
                <w:color w:val="000000"/>
                <w:sz w:val="22"/>
                <w:szCs w:val="22"/>
                <w:lang w:val="nb-NO"/>
              </w:rPr>
              <w:t>Số máy Scan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DB06C4" w:rsidRDefault="00D071B7" w:rsidP="00D071B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DB06C4">
              <w:rPr>
                <w:b/>
                <w:color w:val="000000"/>
                <w:sz w:val="22"/>
                <w:szCs w:val="22"/>
                <w:lang w:val="nb-NO"/>
              </w:rPr>
              <w:t>Số máy In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DB06C4" w:rsidRDefault="00D071B7" w:rsidP="00D071B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DB06C4">
              <w:rPr>
                <w:b/>
                <w:color w:val="000000"/>
                <w:sz w:val="22"/>
                <w:szCs w:val="22"/>
                <w:lang w:val="nb-NO"/>
              </w:rPr>
              <w:t>Số máy ảnh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DB06C4" w:rsidRDefault="00D071B7" w:rsidP="00D071B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DB06C4">
              <w:rPr>
                <w:b/>
                <w:color w:val="000000"/>
                <w:sz w:val="22"/>
                <w:szCs w:val="22"/>
                <w:lang w:val="nb-NO"/>
              </w:rPr>
              <w:t>Số máy quay film</w:t>
            </w:r>
          </w:p>
        </w:tc>
      </w:tr>
      <w:tr w:rsidR="00D071B7" w:rsidRPr="001F49DD" w:rsidTr="00A732AD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7E61CF" w:rsidRDefault="00D071B7" w:rsidP="00D071B7">
            <w:pPr>
              <w:tabs>
                <w:tab w:val="left" w:pos="603"/>
                <w:tab w:val="left" w:pos="8777"/>
              </w:tabs>
              <w:rPr>
                <w:b/>
                <w:sz w:val="26"/>
              </w:rPr>
            </w:pPr>
            <w:r w:rsidRPr="007E61CF">
              <w:rPr>
                <w:b/>
                <w:sz w:val="26"/>
              </w:rPr>
              <w:t>Tại đơn vị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@MayChieu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@MayChieu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@MayScan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@MayScan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@MayIn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@MayIn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@MayAnh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@MayAnh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A732AD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@MayQuayPhim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@MayQuayPhim</w:t>
            </w:r>
            <w:r>
              <w:rPr>
                <w:sz w:val="26"/>
              </w:rPr>
              <w:fldChar w:fldCharType="end"/>
            </w:r>
          </w:p>
        </w:tc>
      </w:tr>
      <w:tr w:rsidR="00D071B7" w:rsidRPr="001F49DD" w:rsidTr="00A732AD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7E61CF" w:rsidRDefault="00D071B7" w:rsidP="00D071B7">
            <w:pPr>
              <w:tabs>
                <w:tab w:val="left" w:pos="603"/>
                <w:tab w:val="left" w:pos="8777"/>
              </w:tabs>
              <w:rPr>
                <w:b/>
                <w:sz w:val="26"/>
              </w:rPr>
            </w:pPr>
            <w:r w:rsidRPr="007E61CF">
              <w:rPr>
                <w:b/>
                <w:sz w:val="26"/>
              </w:rPr>
              <w:t>Tại đơn vị trực thuộc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E96C11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@MayChieu_DVTT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@MayChieu_DVTT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C11" w:rsidRDefault="00E96C11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@MayScan_DVTT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@MayScan_DVTT</w:t>
            </w:r>
            <w:r>
              <w:rPr>
                <w:sz w:val="26"/>
              </w:rPr>
              <w:fldChar w:fldCharType="end"/>
            </w:r>
          </w:p>
          <w:p w:rsidR="00D071B7" w:rsidRPr="00E96C11" w:rsidRDefault="00D071B7" w:rsidP="00E96C11">
            <w:pPr>
              <w:rPr>
                <w:sz w:val="26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E96C11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@MayIn_DVTT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@MayIn_DVTT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E96C11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@MayAnh_DVTT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@MayAnh_DVTT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B7" w:rsidRPr="001F49DD" w:rsidRDefault="00E96C11" w:rsidP="00D071B7">
            <w:pPr>
              <w:tabs>
                <w:tab w:val="left" w:pos="603"/>
                <w:tab w:val="left" w:pos="8777"/>
              </w:tabs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DOCPROPERTY  @MayQuayPhim_DVTT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sz w:val="26"/>
              </w:rPr>
              <w:t>@MayQuayPhim_DVTT</w:t>
            </w:r>
            <w:r>
              <w:rPr>
                <w:sz w:val="26"/>
              </w:rPr>
              <w:fldChar w:fldCharType="end"/>
            </w:r>
          </w:p>
        </w:tc>
      </w:tr>
    </w:tbl>
    <w:p w:rsidR="00426FE0" w:rsidRDefault="00426FE0" w:rsidP="00426FE0">
      <w:pPr>
        <w:tabs>
          <w:tab w:val="left" w:pos="426"/>
          <w:tab w:val="left" w:leader="dot" w:pos="8777"/>
        </w:tabs>
        <w:spacing w:before="240"/>
      </w:pPr>
    </w:p>
    <w:p w:rsidR="00426FE0" w:rsidRDefault="00426FE0" w:rsidP="00426FE0">
      <w:pPr>
        <w:numPr>
          <w:ilvl w:val="0"/>
          <w:numId w:val="3"/>
        </w:numPr>
        <w:tabs>
          <w:tab w:val="left" w:pos="426"/>
          <w:tab w:val="left" w:leader="dot" w:pos="8777"/>
        </w:tabs>
        <w:spacing w:before="240"/>
        <w:ind w:left="0" w:firstLine="0"/>
      </w:pPr>
      <w:r w:rsidRPr="00201267">
        <w:t>Phòng họp trực tuyến</w:t>
      </w:r>
      <w:r>
        <w:t>:</w:t>
      </w:r>
      <w:r w:rsidR="00E96C11">
        <w:t xml:space="preserve"> </w:t>
      </w:r>
      <w:fldSimple w:instr=" DOCPROPERTY  @PhongHopTrucTuyen  \* MERGEFORMAT ">
        <w:r w:rsidR="00E96C11">
          <w:t>@PhongHopTrucTuyen</w:t>
        </w:r>
      </w:fldSimple>
      <w:r>
        <w:tab/>
      </w:r>
    </w:p>
    <w:p w:rsidR="00426FE0" w:rsidRDefault="00426FE0" w:rsidP="00426FE0">
      <w:pPr>
        <w:numPr>
          <w:ilvl w:val="0"/>
          <w:numId w:val="3"/>
        </w:numPr>
        <w:tabs>
          <w:tab w:val="left" w:pos="426"/>
          <w:tab w:val="left" w:leader="dot" w:pos="8777"/>
        </w:tabs>
        <w:ind w:left="0" w:firstLine="0"/>
        <w:rPr>
          <w:lang w:val="nb-NO"/>
        </w:rPr>
      </w:pPr>
      <w:r>
        <w:rPr>
          <w:lang w:val="nb-NO"/>
        </w:rPr>
        <w:t>Kết nối Internet:</w:t>
      </w:r>
    </w:p>
    <w:p w:rsidR="00426FE0" w:rsidRDefault="00426FE0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t xml:space="preserve">ADLS: 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@ADSL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@ADSL</w:t>
      </w:r>
      <w:r w:rsidR="00E96C11">
        <w:rPr>
          <w:lang w:val="nb-NO"/>
        </w:rPr>
        <w:fldChar w:fldCharType="end"/>
      </w:r>
      <w:r>
        <w:rPr>
          <w:lang w:val="nb-NO"/>
        </w:rPr>
        <w:tab/>
        <w:t xml:space="preserve">; dung lượng: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@DungLuong_ADSL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@DungLuong_ADSL</w:t>
      </w:r>
      <w:r w:rsidR="00E96C11">
        <w:rPr>
          <w:lang w:val="nb-NO"/>
        </w:rPr>
        <w:fldChar w:fldCharType="end"/>
      </w:r>
      <w:r>
        <w:rPr>
          <w:lang w:val="nb-NO"/>
        </w:rPr>
        <w:tab/>
        <w:t xml:space="preserve">     </w:t>
      </w:r>
      <w:r>
        <w:rPr>
          <w:lang w:val="nb-NO"/>
        </w:rPr>
        <w:tab/>
        <w:t>(Mb/s)</w:t>
      </w:r>
    </w:p>
    <w:p w:rsidR="00426FE0" w:rsidRDefault="00426FE0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t>Cáp quang: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@CapQuang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@CapQuang</w:t>
      </w:r>
      <w:r w:rsidR="00E96C11">
        <w:rPr>
          <w:lang w:val="nb-NO"/>
        </w:rPr>
        <w:fldChar w:fldCharType="end"/>
      </w:r>
      <w:r>
        <w:rPr>
          <w:color w:val="0033CC"/>
          <w:lang w:val="nb-NO"/>
        </w:rPr>
        <w:t xml:space="preserve"> </w:t>
      </w:r>
      <w:r>
        <w:rPr>
          <w:lang w:val="nb-NO"/>
        </w:rPr>
        <w:tab/>
        <w:t>; dung lượng: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@DungLuong_CapQuang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@DungLuong_CapQuang</w:t>
      </w:r>
      <w:r w:rsidR="00E96C11">
        <w:rPr>
          <w:lang w:val="nb-NO"/>
        </w:rPr>
        <w:fldChar w:fldCharType="end"/>
      </w:r>
      <w:r>
        <w:rPr>
          <w:lang w:val="nb-NO"/>
        </w:rPr>
        <w:tab/>
      </w:r>
      <w:r>
        <w:rPr>
          <w:lang w:val="nb-NO"/>
        </w:rPr>
        <w:tab/>
        <w:t>(Mb/s)</w:t>
      </w:r>
    </w:p>
    <w:p w:rsidR="00426FE0" w:rsidRDefault="00426FE0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t>Leased line:</w:t>
      </w:r>
      <w:r>
        <w:rPr>
          <w:color w:val="0033CC"/>
          <w:lang w:val="nb-NO"/>
        </w:rPr>
        <w:t xml:space="preserve"> </w:t>
      </w:r>
      <w:r w:rsidR="00E96C11">
        <w:rPr>
          <w:color w:val="0033CC"/>
          <w:lang w:val="nb-NO"/>
        </w:rPr>
        <w:t xml:space="preserve"> </w:t>
      </w:r>
      <w:r w:rsidR="00E96C11">
        <w:rPr>
          <w:color w:val="0033CC"/>
          <w:lang w:val="nb-NO"/>
        </w:rPr>
        <w:fldChar w:fldCharType="begin"/>
      </w:r>
      <w:r w:rsidR="00E96C11">
        <w:rPr>
          <w:color w:val="0033CC"/>
          <w:lang w:val="nb-NO"/>
        </w:rPr>
        <w:instrText xml:space="preserve"> DOCPROPERTY  @LeasedLine  \* MERGEFORMAT </w:instrText>
      </w:r>
      <w:r w:rsidR="00E96C11">
        <w:rPr>
          <w:color w:val="0033CC"/>
          <w:lang w:val="nb-NO"/>
        </w:rPr>
        <w:fldChar w:fldCharType="separate"/>
      </w:r>
      <w:r w:rsidR="00E96C11">
        <w:rPr>
          <w:color w:val="0033CC"/>
          <w:lang w:val="nb-NO"/>
        </w:rPr>
        <w:t>@LeasedLine</w:t>
      </w:r>
      <w:r w:rsidR="00E96C11">
        <w:rPr>
          <w:color w:val="0033CC"/>
          <w:lang w:val="nb-NO"/>
        </w:rPr>
        <w:fldChar w:fldCharType="end"/>
      </w:r>
      <w:r>
        <w:rPr>
          <w:lang w:val="nb-NO"/>
        </w:rPr>
        <w:tab/>
        <w:t xml:space="preserve">; dung lượng: 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@DungLuong_Leased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@DungLuong_Leased</w:t>
      </w:r>
      <w:r w:rsidR="00E96C11">
        <w:rPr>
          <w:lang w:val="nb-NO"/>
        </w:rPr>
        <w:fldChar w:fldCharType="end"/>
      </w:r>
      <w:r>
        <w:rPr>
          <w:lang w:val="nb-NO"/>
        </w:rPr>
        <w:t xml:space="preserve">    </w:t>
      </w:r>
      <w:r>
        <w:rPr>
          <w:lang w:val="nb-NO"/>
        </w:rPr>
        <w:tab/>
      </w:r>
      <w:r>
        <w:rPr>
          <w:lang w:val="nb-NO"/>
        </w:rPr>
        <w:tab/>
        <w:t>(Mb/s)</w:t>
      </w:r>
    </w:p>
    <w:p w:rsidR="00426FE0" w:rsidRDefault="00E96C11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t xml:space="preserve">Mạng </w:t>
      </w:r>
      <w:r w:rsidR="00426FE0">
        <w:rPr>
          <w:lang w:val="nb-NO"/>
        </w:rPr>
        <w:t>chuyên dụng:</w:t>
      </w:r>
      <w:r>
        <w:rPr>
          <w:lang w:val="nb-NO"/>
        </w:rPr>
        <w:t xml:space="preserve"> </w:t>
      </w:r>
      <w:r>
        <w:rPr>
          <w:lang w:val="nb-NO"/>
        </w:rPr>
        <w:fldChar w:fldCharType="begin"/>
      </w:r>
      <w:r>
        <w:rPr>
          <w:lang w:val="nb-NO"/>
        </w:rPr>
        <w:instrText xml:space="preserve"> DOCPROPERTY  @MangChuyenDung  \* MERGEFORMAT </w:instrText>
      </w:r>
      <w:r>
        <w:rPr>
          <w:lang w:val="nb-NO"/>
        </w:rPr>
        <w:fldChar w:fldCharType="separate"/>
      </w:r>
      <w:r>
        <w:rPr>
          <w:lang w:val="nb-NO"/>
        </w:rPr>
        <w:t>@MangChuyenDung</w:t>
      </w:r>
      <w:r>
        <w:rPr>
          <w:lang w:val="nb-NO"/>
        </w:rPr>
        <w:fldChar w:fldCharType="end"/>
      </w:r>
      <w:r w:rsidR="00426FE0">
        <w:rPr>
          <w:lang w:val="nb-NO"/>
        </w:rPr>
        <w:t xml:space="preserve">; dung lượng: </w:t>
      </w:r>
      <w:r>
        <w:rPr>
          <w:lang w:val="nb-NO"/>
        </w:rPr>
        <w:fldChar w:fldCharType="begin"/>
      </w:r>
      <w:r>
        <w:rPr>
          <w:lang w:val="nb-NO"/>
        </w:rPr>
        <w:instrText xml:space="preserve"> DOCPROPERTY  @DungLuong_MangChuyenDung  \* MERGEFORMAT </w:instrText>
      </w:r>
      <w:r>
        <w:rPr>
          <w:lang w:val="nb-NO"/>
        </w:rPr>
        <w:fldChar w:fldCharType="separate"/>
      </w:r>
      <w:r>
        <w:rPr>
          <w:lang w:val="nb-NO"/>
        </w:rPr>
        <w:t>@DungLuong_MangChuyenDung</w:t>
      </w:r>
      <w:r>
        <w:rPr>
          <w:lang w:val="nb-NO"/>
        </w:rPr>
        <w:fldChar w:fldCharType="end"/>
      </w:r>
      <w:r w:rsidR="00426FE0">
        <w:rPr>
          <w:lang w:val="nb-NO"/>
        </w:rPr>
        <w:t xml:space="preserve">     </w:t>
      </w:r>
      <w:r w:rsidR="00426FE0">
        <w:rPr>
          <w:lang w:val="nb-NO"/>
        </w:rPr>
        <w:tab/>
      </w:r>
      <w:r w:rsidR="00426FE0">
        <w:rPr>
          <w:lang w:val="nb-NO"/>
        </w:rPr>
        <w:tab/>
        <w:t>(Mb/s)</w:t>
      </w:r>
    </w:p>
    <w:p w:rsidR="00426FE0" w:rsidRDefault="00426FE0" w:rsidP="00426FE0">
      <w:pPr>
        <w:numPr>
          <w:ilvl w:val="0"/>
          <w:numId w:val="3"/>
        </w:numPr>
        <w:tabs>
          <w:tab w:val="left" w:pos="426"/>
          <w:tab w:val="left" w:leader="dot" w:pos="8777"/>
        </w:tabs>
        <w:ind w:left="0" w:firstLine="0"/>
        <w:rPr>
          <w:lang w:val="nb-NO"/>
        </w:rPr>
      </w:pPr>
      <w:r>
        <w:rPr>
          <w:lang w:val="nb-NO"/>
        </w:rPr>
        <w:t>Màn hình hiển thị lịch công tác: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@ManHinh_LichCongTac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@ManHinh_LichCongTac</w:t>
      </w:r>
      <w:r w:rsidR="00E96C11">
        <w:rPr>
          <w:lang w:val="nb-NO"/>
        </w:rPr>
        <w:fldChar w:fldCharType="end"/>
      </w:r>
      <w:r>
        <w:rPr>
          <w:lang w:val="nb-NO"/>
        </w:rPr>
        <w:tab/>
      </w:r>
    </w:p>
    <w:p w:rsidR="00426FE0" w:rsidRDefault="00426FE0" w:rsidP="00426FE0">
      <w:pPr>
        <w:numPr>
          <w:ilvl w:val="0"/>
          <w:numId w:val="3"/>
        </w:numPr>
        <w:tabs>
          <w:tab w:val="left" w:pos="426"/>
          <w:tab w:val="left" w:leader="dot" w:pos="8777"/>
        </w:tabs>
        <w:ind w:left="0" w:firstLine="0"/>
        <w:rPr>
          <w:lang w:val="nb-NO"/>
        </w:rPr>
      </w:pPr>
      <w:r>
        <w:rPr>
          <w:lang w:val="nb-NO"/>
        </w:rPr>
        <w:t>Màn hình tra cứu thủ tục hành chính: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@ManHinh_TraCuuTTHC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@ManHinh_TraCuuTTHC</w:t>
      </w:r>
      <w:r w:rsidR="00E96C11">
        <w:rPr>
          <w:lang w:val="nb-NO"/>
        </w:rPr>
        <w:fldChar w:fldCharType="end"/>
      </w:r>
      <w:r>
        <w:rPr>
          <w:lang w:val="nb-NO"/>
        </w:rPr>
        <w:tab/>
        <w:t xml:space="preserve"> </w:t>
      </w:r>
    </w:p>
    <w:p w:rsidR="00426FE0" w:rsidRPr="000838F2" w:rsidRDefault="00426FE0" w:rsidP="00426FE0">
      <w:pPr>
        <w:numPr>
          <w:ilvl w:val="0"/>
          <w:numId w:val="3"/>
        </w:numPr>
        <w:tabs>
          <w:tab w:val="left" w:pos="426"/>
          <w:tab w:val="left" w:leader="dot" w:pos="8777"/>
        </w:tabs>
        <w:ind w:left="0" w:firstLine="0"/>
        <w:rPr>
          <w:lang w:val="nb-NO"/>
        </w:rPr>
      </w:pPr>
      <w:r>
        <w:rPr>
          <w:lang w:val="nb-NO"/>
        </w:rPr>
        <w:t>B</w:t>
      </w:r>
      <w:r w:rsidRPr="000838F2">
        <w:rPr>
          <w:lang w:val="nb-NO"/>
        </w:rPr>
        <w:t xml:space="preserve">ảo đảm an toàn, an ninh thông tin </w:t>
      </w:r>
    </w:p>
    <w:p w:rsidR="00426FE0" w:rsidRPr="00843C18" w:rsidRDefault="00426FE0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t>Có</w:t>
      </w:r>
      <w:r w:rsidRPr="00843C18">
        <w:rPr>
          <w:lang w:val="nb-NO"/>
        </w:rPr>
        <w:t xml:space="preserve"> tường lửa: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@HeThongTuongLua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@HeThongTuongLua</w:t>
      </w:r>
      <w:r w:rsidR="00E96C11">
        <w:rPr>
          <w:lang w:val="nb-NO"/>
        </w:rPr>
        <w:fldChar w:fldCharType="end"/>
      </w:r>
    </w:p>
    <w:p w:rsidR="00426FE0" w:rsidRDefault="00426FE0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t xml:space="preserve">Có </w:t>
      </w:r>
      <w:r w:rsidRPr="00843C18">
        <w:rPr>
          <w:lang w:val="nb-NO"/>
        </w:rPr>
        <w:t>hệ thống phát hiện và phòng, chống truy cập trái phép</w:t>
      </w:r>
      <w:r>
        <w:rPr>
          <w:lang w:val="nb-NO"/>
        </w:rPr>
        <w:t xml:space="preserve">: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@PhongChongTruyCapTraiPhep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PhongChongTruyCapTraiPhep</w:t>
      </w:r>
      <w:r w:rsidR="00E96C11">
        <w:rPr>
          <w:lang w:val="nb-NO"/>
        </w:rPr>
        <w:fldChar w:fldCharType="end"/>
      </w:r>
    </w:p>
    <w:p w:rsidR="00426FE0" w:rsidRPr="00843C18" w:rsidRDefault="00426FE0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lastRenderedPageBreak/>
        <w:t>Có</w:t>
      </w:r>
      <w:r w:rsidRPr="00843C18">
        <w:rPr>
          <w:lang w:val="nb-NO"/>
        </w:rPr>
        <w:t xml:space="preserve"> </w:t>
      </w:r>
      <w:r>
        <w:rPr>
          <w:lang w:val="nb-NO"/>
        </w:rPr>
        <w:t>cảnh</w:t>
      </w:r>
      <w:r w:rsidRPr="00843C18">
        <w:rPr>
          <w:lang w:val="nb-NO"/>
        </w:rPr>
        <w:t xml:space="preserve"> báo cháy, nổ tại phòng máy chủ: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@CanhBaoChayNo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@CanhBaoChayNo</w:t>
      </w:r>
      <w:r w:rsidR="00E96C11">
        <w:rPr>
          <w:lang w:val="nb-NO"/>
        </w:rPr>
        <w:fldChar w:fldCharType="end"/>
      </w:r>
    </w:p>
    <w:p w:rsidR="00426FE0" w:rsidRPr="00843C18" w:rsidRDefault="00426FE0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t>Có</w:t>
      </w:r>
      <w:r w:rsidRPr="00843C18">
        <w:rPr>
          <w:lang w:val="nb-NO"/>
        </w:rPr>
        <w:t xml:space="preserve"> chống sét tại phòng máy chủ: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@ChongSet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@ChongSet</w:t>
      </w:r>
      <w:r w:rsidR="00E96C11">
        <w:rPr>
          <w:lang w:val="nb-NO"/>
        </w:rPr>
        <w:fldChar w:fldCharType="end"/>
      </w:r>
    </w:p>
    <w:p w:rsidR="00426FE0" w:rsidRDefault="00426FE0" w:rsidP="00426FE0">
      <w:pPr>
        <w:numPr>
          <w:ilvl w:val="0"/>
          <w:numId w:val="1"/>
        </w:numPr>
        <w:tabs>
          <w:tab w:val="left" w:pos="567"/>
          <w:tab w:val="left" w:leader="dot" w:pos="4395"/>
        </w:tabs>
        <w:ind w:hanging="294"/>
        <w:rPr>
          <w:lang w:val="nb-NO"/>
        </w:rPr>
      </w:pPr>
      <w:r>
        <w:rPr>
          <w:lang w:val="nb-NO"/>
        </w:rPr>
        <w:t>Có backup</w:t>
      </w:r>
      <w:r w:rsidRPr="00843C18">
        <w:rPr>
          <w:lang w:val="nb-NO"/>
        </w:rPr>
        <w:t xml:space="preserve"> dữ liệu (tủ/băng đĩa/ SAN/ NAS</w:t>
      </w:r>
      <w:r>
        <w:rPr>
          <w:lang w:val="nb-NO"/>
        </w:rPr>
        <w:t>/...</w:t>
      </w:r>
      <w:r w:rsidRPr="00843C18">
        <w:rPr>
          <w:lang w:val="nb-NO"/>
        </w:rPr>
        <w:t xml:space="preserve">): </w:t>
      </w:r>
    </w:p>
    <w:p w:rsidR="00426FE0" w:rsidRDefault="00426FE0" w:rsidP="00426FE0">
      <w:pPr>
        <w:numPr>
          <w:ilvl w:val="1"/>
          <w:numId w:val="1"/>
        </w:numPr>
        <w:ind w:left="990"/>
        <w:rPr>
          <w:lang w:val="nb-NO"/>
        </w:rPr>
      </w:pPr>
      <w:r>
        <w:rPr>
          <w:lang w:val="nb-NO"/>
        </w:rPr>
        <w:t>Băng từ: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@BangTu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@BangTu</w:t>
      </w:r>
      <w:r w:rsidR="00E96C11">
        <w:rPr>
          <w:lang w:val="nb-NO"/>
        </w:rPr>
        <w:fldChar w:fldCharType="end"/>
      </w:r>
    </w:p>
    <w:p w:rsidR="00426FE0" w:rsidRDefault="00426FE0" w:rsidP="00426FE0">
      <w:pPr>
        <w:numPr>
          <w:ilvl w:val="1"/>
          <w:numId w:val="1"/>
        </w:numPr>
        <w:ind w:left="990"/>
        <w:rPr>
          <w:lang w:val="nb-NO"/>
        </w:rPr>
      </w:pPr>
      <w:r>
        <w:rPr>
          <w:lang w:val="nb-NO"/>
        </w:rPr>
        <w:t>Tủ đĩa: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@TuDia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@TuDia</w:t>
      </w:r>
      <w:r w:rsidR="00E96C11">
        <w:rPr>
          <w:lang w:val="nb-NO"/>
        </w:rPr>
        <w:fldChar w:fldCharType="end"/>
      </w:r>
    </w:p>
    <w:p w:rsidR="00426FE0" w:rsidRDefault="00426FE0" w:rsidP="00426FE0">
      <w:pPr>
        <w:numPr>
          <w:ilvl w:val="1"/>
          <w:numId w:val="1"/>
        </w:numPr>
        <w:ind w:left="990"/>
        <w:rPr>
          <w:lang w:val="nb-NO"/>
        </w:rPr>
      </w:pPr>
      <w:r>
        <w:rPr>
          <w:lang w:val="nb-NO"/>
        </w:rPr>
        <w:t>SAN: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@SAN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@SAN</w:t>
      </w:r>
      <w:r w:rsidR="00E96C11">
        <w:rPr>
          <w:lang w:val="nb-NO"/>
        </w:rPr>
        <w:fldChar w:fldCharType="end"/>
      </w:r>
    </w:p>
    <w:p w:rsidR="00426FE0" w:rsidRDefault="00426FE0" w:rsidP="00426FE0">
      <w:pPr>
        <w:numPr>
          <w:ilvl w:val="1"/>
          <w:numId w:val="1"/>
        </w:numPr>
        <w:ind w:left="990"/>
        <w:rPr>
          <w:lang w:val="nb-NO"/>
        </w:rPr>
      </w:pPr>
      <w:r>
        <w:rPr>
          <w:lang w:val="nb-NO"/>
        </w:rPr>
        <w:t>NAS: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@NAS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@NAS</w:t>
      </w:r>
      <w:r w:rsidR="00E96C11">
        <w:rPr>
          <w:lang w:val="nb-NO"/>
        </w:rPr>
        <w:fldChar w:fldCharType="end"/>
      </w:r>
    </w:p>
    <w:p w:rsidR="00426FE0" w:rsidRDefault="00426FE0" w:rsidP="00426FE0">
      <w:pPr>
        <w:numPr>
          <w:ilvl w:val="1"/>
          <w:numId w:val="1"/>
        </w:numPr>
        <w:ind w:left="990"/>
        <w:rPr>
          <w:lang w:val="nb-NO"/>
        </w:rPr>
      </w:pPr>
      <w:r>
        <w:rPr>
          <w:lang w:val="nb-NO"/>
        </w:rPr>
        <w:t>DAS: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@DAS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@DAS</w:t>
      </w:r>
      <w:r w:rsidR="00E96C11">
        <w:rPr>
          <w:lang w:val="nb-NO"/>
        </w:rPr>
        <w:fldChar w:fldCharType="end"/>
      </w:r>
    </w:p>
    <w:p w:rsidR="00426FE0" w:rsidRDefault="00426FE0" w:rsidP="00426FE0">
      <w:pPr>
        <w:numPr>
          <w:ilvl w:val="1"/>
          <w:numId w:val="1"/>
        </w:numPr>
        <w:ind w:left="990"/>
        <w:rPr>
          <w:lang w:val="nb-NO"/>
        </w:rPr>
      </w:pPr>
      <w:r>
        <w:rPr>
          <w:lang w:val="nb-NO"/>
        </w:rPr>
        <w:t>RAID: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@RAID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@RAID</w:t>
      </w:r>
      <w:r w:rsidR="00E96C11">
        <w:rPr>
          <w:lang w:val="nb-NO"/>
        </w:rPr>
        <w:fldChar w:fldCharType="end"/>
      </w:r>
    </w:p>
    <w:p w:rsidR="00426FE0" w:rsidRDefault="00426FE0" w:rsidP="00426FE0">
      <w:pPr>
        <w:numPr>
          <w:ilvl w:val="1"/>
          <w:numId w:val="1"/>
        </w:numPr>
        <w:ind w:left="990"/>
        <w:rPr>
          <w:lang w:val="nb-NO"/>
        </w:rPr>
      </w:pPr>
      <w:r>
        <w:rPr>
          <w:lang w:val="nb-NO"/>
        </w:rPr>
        <w:t>Khác:</w:t>
      </w:r>
      <w:r w:rsidR="00E96C11">
        <w:rPr>
          <w:lang w:val="nb-NO"/>
        </w:rPr>
        <w:t xml:space="preserve"> </w:t>
      </w:r>
      <w:r w:rsidR="00E96C11">
        <w:rPr>
          <w:lang w:val="nb-NO"/>
        </w:rPr>
        <w:fldChar w:fldCharType="begin"/>
      </w:r>
      <w:r w:rsidR="00E96C11">
        <w:rPr>
          <w:lang w:val="nb-NO"/>
        </w:rPr>
        <w:instrText xml:space="preserve"> DOCPROPERTY  @Khac  \* MERGEFORMAT </w:instrText>
      </w:r>
      <w:r w:rsidR="00E96C11">
        <w:rPr>
          <w:lang w:val="nb-NO"/>
        </w:rPr>
        <w:fldChar w:fldCharType="separate"/>
      </w:r>
      <w:r w:rsidR="00E96C11">
        <w:rPr>
          <w:lang w:val="nb-NO"/>
        </w:rPr>
        <w:t>@Khac</w:t>
      </w:r>
      <w:r w:rsidR="00E96C11">
        <w:rPr>
          <w:lang w:val="nb-NO"/>
        </w:rPr>
        <w:fldChar w:fldCharType="end"/>
      </w:r>
      <w:bookmarkStart w:id="0" w:name="_GoBack"/>
      <w:bookmarkEnd w:id="0"/>
    </w:p>
    <w:p w:rsidR="004A6436" w:rsidRDefault="004A6436"/>
    <w:sectPr w:rsidR="004A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84F"/>
    <w:multiLevelType w:val="hybridMultilevel"/>
    <w:tmpl w:val="8F923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F0A2C"/>
    <w:multiLevelType w:val="hybridMultilevel"/>
    <w:tmpl w:val="D64A8154"/>
    <w:lvl w:ilvl="0" w:tplc="BB9284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66D98"/>
    <w:multiLevelType w:val="hybridMultilevel"/>
    <w:tmpl w:val="DC20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68CF8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3F"/>
    <w:rsid w:val="00011BAD"/>
    <w:rsid w:val="00096C37"/>
    <w:rsid w:val="00113E96"/>
    <w:rsid w:val="00341F57"/>
    <w:rsid w:val="003945A5"/>
    <w:rsid w:val="00426FE0"/>
    <w:rsid w:val="004A0630"/>
    <w:rsid w:val="004A6436"/>
    <w:rsid w:val="00540BAE"/>
    <w:rsid w:val="006C0268"/>
    <w:rsid w:val="008C3F92"/>
    <w:rsid w:val="00A5795B"/>
    <w:rsid w:val="00A732AD"/>
    <w:rsid w:val="00C520EA"/>
    <w:rsid w:val="00D071B7"/>
    <w:rsid w:val="00D274D7"/>
    <w:rsid w:val="00E31B3F"/>
    <w:rsid w:val="00E96C11"/>
    <w:rsid w:val="00EA1080"/>
    <w:rsid w:val="00E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17237B-C90B-417F-91B6-301A2558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F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F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FIS\Code\S4T_HaTinh_Bitbucket\Code\S4T_HaTinh\Templates\Ha%20Tang%20Ky%20Thuat%20CNT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 Tang Ky Thuat CNTT.dotx</Template>
  <TotalTime>49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</dc:creator>
  <cp:keywords/>
  <dc:description/>
  <cp:lastModifiedBy>NamNH</cp:lastModifiedBy>
  <cp:revision>17</cp:revision>
  <dcterms:created xsi:type="dcterms:W3CDTF">2015-06-13T20:37:00Z</dcterms:created>
  <dcterms:modified xsi:type="dcterms:W3CDTF">2015-06-14T09:01:00Z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MayBan">
    <vt:lpwstr>@MayBan</vt:lpwstr>
  </property>
  <property fmtid="{D5CDD505-2E9C-101B-9397-08002B2CF9AE}" pid="3" name="@LapTop">
    <vt:lpwstr>@LapTop</vt:lpwstr>
  </property>
  <property fmtid="{D5CDD505-2E9C-101B-9397-08002B2CF9AE}" pid="4" name="@MayChu">
    <vt:lpwstr>@MayChu</vt:lpwstr>
  </property>
  <property fmtid="{D5CDD505-2E9C-101B-9397-08002B2CF9AE}" pid="5" name="@MayNoiMangInternet">
    <vt:lpwstr>@MayNoiMangInternet</vt:lpwstr>
  </property>
  <property fmtid="{D5CDD505-2E9C-101B-9397-08002B2CF9AE}" pid="6" name="@VirusCoBanQuyen">
    <vt:lpwstr>@VirusCoBanQuyen</vt:lpwstr>
  </property>
  <property fmtid="{D5CDD505-2E9C-101B-9397-08002B2CF9AE}" pid="7" name="@MayChieu">
    <vt:lpwstr>@MayChieu</vt:lpwstr>
  </property>
  <property fmtid="{D5CDD505-2E9C-101B-9397-08002B2CF9AE}" pid="8" name="@MayScan">
    <vt:lpwstr>@MayScan</vt:lpwstr>
  </property>
  <property fmtid="{D5CDD505-2E9C-101B-9397-08002B2CF9AE}" pid="9" name="@MayIn">
    <vt:lpwstr>@MayIn</vt:lpwstr>
  </property>
  <property fmtid="{D5CDD505-2E9C-101B-9397-08002B2CF9AE}" pid="10" name="@MayAnh">
    <vt:lpwstr>@MayAnh</vt:lpwstr>
  </property>
  <property fmtid="{D5CDD505-2E9C-101B-9397-08002B2CF9AE}" pid="11" name="@MayQuayPhim">
    <vt:lpwstr>@MayQuayPhim</vt:lpwstr>
  </property>
  <property fmtid="{D5CDD505-2E9C-101B-9397-08002B2CF9AE}" pid="12" name="@MayTinhBang">
    <vt:lpwstr>@MayTinhBang</vt:lpwstr>
  </property>
  <property fmtid="{D5CDD505-2E9C-101B-9397-08002B2CF9AE}" pid="13" name="@MayBan_DVTT">
    <vt:lpwstr>@MayBan_DVTT</vt:lpwstr>
  </property>
  <property fmtid="{D5CDD505-2E9C-101B-9397-08002B2CF9AE}" pid="14" name="@LapTop_DVTT">
    <vt:lpwstr>@LapTop_DVTT</vt:lpwstr>
  </property>
  <property fmtid="{D5CDD505-2E9C-101B-9397-08002B2CF9AE}" pid="15" name="@MayChu_DVTT">
    <vt:lpwstr>@MayChu_DVTT</vt:lpwstr>
  </property>
  <property fmtid="{D5CDD505-2E9C-101B-9397-08002B2CF9AE}" pid="16" name="@MayNoiMangInternet_DVTT">
    <vt:lpwstr>@MayNoiMangInternet_DVTT</vt:lpwstr>
  </property>
  <property fmtid="{D5CDD505-2E9C-101B-9397-08002B2CF9AE}" pid="17" name="@VirusCoBanQuyen_DVTT">
    <vt:lpwstr>@VirusCoBanQuyen_DVTT</vt:lpwstr>
  </property>
  <property fmtid="{D5CDD505-2E9C-101B-9397-08002B2CF9AE}" pid="18" name="@MayChieu_DVTT">
    <vt:lpwstr>@MayChieu_DVTT</vt:lpwstr>
  </property>
  <property fmtid="{D5CDD505-2E9C-101B-9397-08002B2CF9AE}" pid="19" name="@MayScan_DVTT">
    <vt:lpwstr>@MayScan_DVTT</vt:lpwstr>
  </property>
  <property fmtid="{D5CDD505-2E9C-101B-9397-08002B2CF9AE}" pid="20" name="@MayIn_DVTT">
    <vt:lpwstr>@MayIn_DVTT</vt:lpwstr>
  </property>
  <property fmtid="{D5CDD505-2E9C-101B-9397-08002B2CF9AE}" pid="21" name="@MayAnh_DVTT">
    <vt:lpwstr>@MayAnh_DVTT</vt:lpwstr>
  </property>
  <property fmtid="{D5CDD505-2E9C-101B-9397-08002B2CF9AE}" pid="22" name="@MayQuayPhim_DVTT">
    <vt:lpwstr>@MayQuayPhim_DVTT</vt:lpwstr>
  </property>
  <property fmtid="{D5CDD505-2E9C-101B-9397-08002B2CF9AE}" pid="23" name="@MayTinhBang_DVTT">
    <vt:lpwstr>@MayTinhBang_DVTT</vt:lpwstr>
  </property>
  <property fmtid="{D5CDD505-2E9C-101B-9397-08002B2CF9AE}" pid="24" name="@PhongHopTrucTuyen">
    <vt:lpwstr>@PhongHopTrucTuyen</vt:lpwstr>
  </property>
  <property fmtid="{D5CDD505-2E9C-101B-9397-08002B2CF9AE}" pid="25" name="@ADSL">
    <vt:lpwstr>@ADSL</vt:lpwstr>
  </property>
  <property fmtid="{D5CDD505-2E9C-101B-9397-08002B2CF9AE}" pid="26" name="@CapQuang">
    <vt:lpwstr>@CapQuang</vt:lpwstr>
  </property>
  <property fmtid="{D5CDD505-2E9C-101B-9397-08002B2CF9AE}" pid="27" name="@LeasedLine">
    <vt:lpwstr>@LeasedLine</vt:lpwstr>
  </property>
  <property fmtid="{D5CDD505-2E9C-101B-9397-08002B2CF9AE}" pid="28" name="@MangChuyenDung">
    <vt:lpwstr>@MangChuyenDung</vt:lpwstr>
  </property>
  <property fmtid="{D5CDD505-2E9C-101B-9397-08002B2CF9AE}" pid="29" name="@DungLuong_ADSL">
    <vt:lpwstr>@DungLuong_ADSL</vt:lpwstr>
  </property>
  <property fmtid="{D5CDD505-2E9C-101B-9397-08002B2CF9AE}" pid="30" name="@DungLuong_CapQuang">
    <vt:lpwstr>@DungLuong_CapQuang</vt:lpwstr>
  </property>
  <property fmtid="{D5CDD505-2E9C-101B-9397-08002B2CF9AE}" pid="31" name="@DungLuong_Leased">
    <vt:lpwstr>@DungLuong_Leased</vt:lpwstr>
  </property>
  <property fmtid="{D5CDD505-2E9C-101B-9397-08002B2CF9AE}" pid="32" name="@DungLuong_MangChuyenDung">
    <vt:lpwstr>@DungLuong_MangChuyenDung</vt:lpwstr>
  </property>
  <property fmtid="{D5CDD505-2E9C-101B-9397-08002B2CF9AE}" pid="33" name="@ManHinh_LichCongTac">
    <vt:lpwstr>@ManHinh_LichCongTac</vt:lpwstr>
  </property>
  <property fmtid="{D5CDD505-2E9C-101B-9397-08002B2CF9AE}" pid="34" name="@ManHinh_TraCuuTTHC">
    <vt:lpwstr>@ManHinh_TraCuuTTHC</vt:lpwstr>
  </property>
  <property fmtid="{D5CDD505-2E9C-101B-9397-08002B2CF9AE}" pid="35" name="@HeThongTuongLua">
    <vt:lpwstr>@HeThongTuongLua</vt:lpwstr>
  </property>
  <property fmtid="{D5CDD505-2E9C-101B-9397-08002B2CF9AE}" pid="36" name="@PhongChongTruyCapTraiPhep">
    <vt:lpwstr>PhongChongTruyCapTraiPhep</vt:lpwstr>
  </property>
  <property fmtid="{D5CDD505-2E9C-101B-9397-08002B2CF9AE}" pid="37" name="@CanhBaoChayNo">
    <vt:lpwstr>@CanhBaoChayNo</vt:lpwstr>
  </property>
  <property fmtid="{D5CDD505-2E9C-101B-9397-08002B2CF9AE}" pid="38" name="@ChongSet">
    <vt:lpwstr>@ChongSet</vt:lpwstr>
  </property>
  <property fmtid="{D5CDD505-2E9C-101B-9397-08002B2CF9AE}" pid="39" name="@BangTu">
    <vt:lpwstr>@BangTu</vt:lpwstr>
  </property>
  <property fmtid="{D5CDD505-2E9C-101B-9397-08002B2CF9AE}" pid="40" name="@TuDia">
    <vt:lpwstr>@TuDia</vt:lpwstr>
  </property>
  <property fmtid="{D5CDD505-2E9C-101B-9397-08002B2CF9AE}" pid="41" name="@SAN">
    <vt:lpwstr>@SAN</vt:lpwstr>
  </property>
  <property fmtid="{D5CDD505-2E9C-101B-9397-08002B2CF9AE}" pid="42" name="@NAS">
    <vt:lpwstr>@NAS</vt:lpwstr>
  </property>
  <property fmtid="{D5CDD505-2E9C-101B-9397-08002B2CF9AE}" pid="43" name="@DAS">
    <vt:lpwstr>@DAS</vt:lpwstr>
  </property>
  <property fmtid="{D5CDD505-2E9C-101B-9397-08002B2CF9AE}" pid="44" name="@RAID">
    <vt:lpwstr>@RAID</vt:lpwstr>
  </property>
  <property fmtid="{D5CDD505-2E9C-101B-9397-08002B2CF9AE}" pid="45" name="@Khac">
    <vt:lpwstr>@Khac</vt:lpwstr>
  </property>
</Properties>
</file>